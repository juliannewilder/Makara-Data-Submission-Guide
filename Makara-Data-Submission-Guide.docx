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Makara Data Submission Guide</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Test edit with image files restored</w:t>
      </w:r>
    </w:p>
    <w:p>
      <w:pPr>
        <w:pStyle w:val="BodyText"/>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document-history-and-revisions"/>
    <w:p>
      <w:pPr>
        <w:pStyle w:val="Heading1"/>
      </w:pPr>
      <w:r>
        <w:t xml:space="preserve">1. Document History and Revisions</w:t>
      </w:r>
    </w:p>
    <w:bookmarkEnd w:id="2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2"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2"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Makara Data Submission Guide</dc:title>
  <dc:creator>Jane Doe; Eva Nováková; Matti Meikäläinen</dc:creator>
  <cp:keywords/>
  <dcterms:created xsi:type="dcterms:W3CDTF">2025-09-30T20:49:34Z</dcterms:created>
  <dcterms:modified xsi:type="dcterms:W3CDTF">2025-09-30T20:49:34Z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